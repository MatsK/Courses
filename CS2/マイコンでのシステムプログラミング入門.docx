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94760" w14:textId="77777777" w:rsidR="00FE6B6F" w:rsidRDefault="003E20D2" w:rsidP="003E20D2">
      <w:pPr>
        <w:pStyle w:val="1"/>
        <w:spacing w:before="60" w:after="120"/>
      </w:pPr>
      <w:r w:rsidRPr="003E20D2">
        <w:rPr>
          <w:rFonts w:hint="eastAsia"/>
        </w:rPr>
        <w:t>計算機システムⅡ</w:t>
      </w:r>
      <w:r>
        <w:rPr>
          <w:rFonts w:hint="eastAsia"/>
        </w:rPr>
        <w:t xml:space="preserve">　</w:t>
      </w:r>
      <w:r w:rsidRPr="003E20D2">
        <w:rPr>
          <w:rFonts w:hint="eastAsia"/>
        </w:rPr>
        <w:t>マイコンでのシステムプログラミング入門</w:t>
      </w:r>
    </w:p>
    <w:p w14:paraId="26B425B0" w14:textId="603B5775" w:rsidR="003E20D2" w:rsidRDefault="007E17D3" w:rsidP="003E20D2">
      <w:pPr>
        <w:pStyle w:val="2"/>
        <w:spacing w:before="60"/>
      </w:pPr>
      <w:r>
        <w:t xml:space="preserve">1.  </w:t>
      </w:r>
      <w:proofErr w:type="spellStart"/>
      <w:r w:rsidR="003E20D2">
        <w:t>Arduino</w:t>
      </w:r>
      <w:proofErr w:type="spellEnd"/>
      <w:r w:rsidR="003E20D2">
        <w:rPr>
          <w:rFonts w:hint="eastAsia"/>
        </w:rPr>
        <w:t>マイコンボードと</w:t>
      </w:r>
      <w:proofErr w:type="spellStart"/>
      <w:r w:rsidR="003E20D2">
        <w:t>Arduino</w:t>
      </w:r>
      <w:proofErr w:type="spellEnd"/>
      <w:r w:rsidR="003E20D2">
        <w:rPr>
          <w:rFonts w:hint="eastAsia"/>
        </w:rPr>
        <w:t>開発環境による体感情報処理</w:t>
      </w:r>
      <w:r>
        <w:rPr>
          <w:rFonts w:hint="eastAsia"/>
        </w:rPr>
        <w:t>入門</w:t>
      </w:r>
    </w:p>
    <w:p w14:paraId="45720AB1" w14:textId="2012608F" w:rsidR="003E20D2" w:rsidRDefault="003E20D2" w:rsidP="003E20D2">
      <w:pPr>
        <w:spacing w:before="60"/>
        <w:rPr>
          <w:rFonts w:hint="eastAsia"/>
        </w:rPr>
      </w:pPr>
      <w:r>
        <w:rPr>
          <w:rFonts w:hint="eastAsia"/>
        </w:rPr>
        <w:tab/>
      </w:r>
      <w:proofErr w:type="spellStart"/>
      <w:r>
        <w:t>Arduino</w:t>
      </w:r>
      <w:proofErr w:type="spellEnd"/>
      <w:r>
        <w:rPr>
          <w:rFonts w:hint="eastAsia"/>
        </w:rPr>
        <w:t>は</w:t>
      </w:r>
      <w:r>
        <w:t>8</w:t>
      </w:r>
      <w:r>
        <w:rPr>
          <w:rFonts w:hint="eastAsia"/>
        </w:rPr>
        <w:t>ビットマイコンを電源やインターフェース</w:t>
      </w:r>
      <w:r w:rsidR="00DE3208">
        <w:rPr>
          <w:rFonts w:hint="eastAsia"/>
        </w:rPr>
        <w:t>の</w:t>
      </w:r>
      <w:r>
        <w:rPr>
          <w:rFonts w:hint="eastAsia"/>
        </w:rPr>
        <w:t>回路とともに小さなボードに搭載したもので，ピンつきワイヤや拡張基盤で簡単に入出力回路を</w:t>
      </w:r>
      <w:r w:rsidR="00DE3208">
        <w:rPr>
          <w:rFonts w:hint="eastAsia"/>
        </w:rPr>
        <w:t>接続</w:t>
      </w:r>
      <w:r>
        <w:rPr>
          <w:rFonts w:hint="eastAsia"/>
        </w:rPr>
        <w:t>でき，適度にハードウェアを抽象化</w:t>
      </w:r>
      <w:r w:rsidR="00DE3208">
        <w:rPr>
          <w:rFonts w:hint="eastAsia"/>
        </w:rPr>
        <w:t>した</w:t>
      </w:r>
      <w:r>
        <w:rPr>
          <w:rFonts w:hint="eastAsia"/>
        </w:rPr>
        <w:t>ライブラリ</w:t>
      </w:r>
      <w:r w:rsidR="00DE3208">
        <w:rPr>
          <w:rFonts w:hint="eastAsia"/>
        </w:rPr>
        <w:t>を利用して</w:t>
      </w:r>
      <w:r>
        <w:t>C/C++</w:t>
      </w:r>
      <w:r w:rsidR="00DE3208">
        <w:rPr>
          <w:rFonts w:hint="eastAsia"/>
        </w:rPr>
        <w:t>言語による組み込み</w:t>
      </w:r>
      <w:r>
        <w:rPr>
          <w:rFonts w:hint="eastAsia"/>
        </w:rPr>
        <w:t>プログラミングを意識せずに行うことができる．電子工学，コンピュータに詳しくなくても，さまざまな</w:t>
      </w:r>
      <w:r w:rsidR="00DE3208">
        <w:rPr>
          <w:rFonts w:hint="eastAsia"/>
        </w:rPr>
        <w:t>自動機械，情報機器，</w:t>
      </w:r>
      <w:r>
        <w:rPr>
          <w:rFonts w:hint="eastAsia"/>
        </w:rPr>
        <w:t>アート作品</w:t>
      </w:r>
      <w:r w:rsidR="00DE3208">
        <w:rPr>
          <w:rFonts w:hint="eastAsia"/>
        </w:rPr>
        <w:t>など</w:t>
      </w:r>
      <w:r>
        <w:rPr>
          <w:rFonts w:hint="eastAsia"/>
        </w:rPr>
        <w:t>の製作に活用できるため，世界中で幅広く使われている．情報工学の基礎として，コンピュータの動作原理と入出力のしくみを学ぶのに非常に適しているといえる．この</w:t>
      </w:r>
      <w:proofErr w:type="spellStart"/>
      <w:r>
        <w:t>Arduino</w:t>
      </w:r>
      <w:proofErr w:type="spellEnd"/>
      <w:r w:rsidR="00712B22">
        <w:rPr>
          <w:rFonts w:hint="eastAsia"/>
        </w:rPr>
        <w:t>と</w:t>
      </w:r>
      <w:proofErr w:type="spellStart"/>
      <w:r w:rsidR="00712B22">
        <w:t>Arduino</w:t>
      </w:r>
      <w:proofErr w:type="spellEnd"/>
      <w:r w:rsidR="00712B22">
        <w:rPr>
          <w:rFonts w:hint="eastAsia"/>
        </w:rPr>
        <w:t>開発環境の利用のしかたを，</w:t>
      </w:r>
      <w:r>
        <w:rPr>
          <w:rFonts w:hint="eastAsia"/>
        </w:rPr>
        <w:t>ごく初歩的な例を使って学ぶ．</w:t>
      </w:r>
    </w:p>
    <w:p w14:paraId="44A3EC80" w14:textId="45BA74A7" w:rsidR="007E17D3" w:rsidRDefault="007E17D3" w:rsidP="007E17D3">
      <w:pPr>
        <w:pStyle w:val="2"/>
        <w:spacing w:before="60"/>
      </w:pPr>
      <w:r>
        <w:t xml:space="preserve">2.  </w:t>
      </w:r>
      <w:proofErr w:type="spellStart"/>
      <w:r>
        <w:t>Arduino</w:t>
      </w:r>
      <w:proofErr w:type="spellEnd"/>
      <w:r w:rsidR="000D0B2E">
        <w:rPr>
          <w:rFonts w:hint="eastAsia"/>
        </w:rPr>
        <w:t>による</w:t>
      </w:r>
      <w:r w:rsidR="000D0B2E">
        <w:t xml:space="preserve">Gnu C </w:t>
      </w:r>
      <w:r w:rsidR="000D0B2E">
        <w:rPr>
          <w:rFonts w:hint="eastAsia"/>
        </w:rPr>
        <w:t>クロスコンパイラ</w:t>
      </w:r>
      <w:r>
        <w:rPr>
          <w:rFonts w:hint="eastAsia"/>
        </w:rPr>
        <w:t>プログラミング入門</w:t>
      </w:r>
    </w:p>
    <w:p w14:paraId="77A87862" w14:textId="04CCBE4C" w:rsidR="00863589" w:rsidRDefault="007E17D3" w:rsidP="000D0B2E">
      <w:pPr>
        <w:spacing w:before="60"/>
        <w:rPr>
          <w:rFonts w:hint="eastAsia"/>
        </w:rPr>
      </w:pPr>
      <w:r>
        <w:rPr>
          <w:rFonts w:hint="eastAsia"/>
        </w:rPr>
        <w:tab/>
      </w:r>
      <w:r w:rsidR="000D0B2E">
        <w:rPr>
          <w:rFonts w:hint="eastAsia"/>
        </w:rPr>
        <w:t>プログラミングやコンパイルを行うコンピュータ（ホスト）と，コンパイラの生成したバイナリコードを実行するコンピュータ（ターゲット）が異なる開発は，クロス開発とよばれる．組み込みマイコンやビデオゲーム機</w:t>
      </w:r>
      <w:r w:rsidR="00B4026D">
        <w:rPr>
          <w:rFonts w:hint="eastAsia"/>
        </w:rPr>
        <w:t>では，</w:t>
      </w:r>
      <w:r w:rsidR="000D0B2E">
        <w:rPr>
          <w:rFonts w:hint="eastAsia"/>
        </w:rPr>
        <w:t>ターゲット</w:t>
      </w:r>
      <w:r w:rsidR="002B5A7B">
        <w:rPr>
          <w:rFonts w:hint="eastAsia"/>
        </w:rPr>
        <w:t>機器</w:t>
      </w:r>
      <w:r w:rsidR="00B4026D">
        <w:rPr>
          <w:rFonts w:hint="eastAsia"/>
        </w:rPr>
        <w:t>上</w:t>
      </w:r>
      <w:r w:rsidR="000D0B2E">
        <w:rPr>
          <w:rFonts w:hint="eastAsia"/>
        </w:rPr>
        <w:t>でＯＳやコンパイラ，</w:t>
      </w:r>
      <w:r w:rsidR="00B4026D">
        <w:rPr>
          <w:rFonts w:hint="eastAsia"/>
        </w:rPr>
        <w:t>プログラミング環境を使う余裕がないため，</w:t>
      </w:r>
      <w:r w:rsidR="000D0B2E">
        <w:rPr>
          <w:rFonts w:hint="eastAsia"/>
        </w:rPr>
        <w:t>汎用のＰＣ</w:t>
      </w:r>
      <w:r w:rsidR="00863589">
        <w:rPr>
          <w:rFonts w:hint="eastAsia"/>
        </w:rPr>
        <w:t>など</w:t>
      </w:r>
      <w:r w:rsidR="000D0B2E">
        <w:rPr>
          <w:rFonts w:hint="eastAsia"/>
        </w:rPr>
        <w:t>で</w:t>
      </w:r>
      <w:r w:rsidR="00863589">
        <w:rPr>
          <w:rFonts w:hint="eastAsia"/>
        </w:rPr>
        <w:t>プログラミングを</w:t>
      </w:r>
      <w:r w:rsidR="000D0B2E">
        <w:rPr>
          <w:rFonts w:hint="eastAsia"/>
        </w:rPr>
        <w:t>行い，ＰＣに接続したプログラマ</w:t>
      </w:r>
      <w:r w:rsidR="00B4026D">
        <w:rPr>
          <w:rFonts w:hint="eastAsia"/>
        </w:rPr>
        <w:t>あるいはデバッガ</w:t>
      </w:r>
      <w:r w:rsidR="000D0B2E">
        <w:rPr>
          <w:rFonts w:hint="eastAsia"/>
        </w:rPr>
        <w:t>とよばれる機器</w:t>
      </w:r>
      <w:r w:rsidR="00863589">
        <w:rPr>
          <w:rFonts w:hint="eastAsia"/>
        </w:rPr>
        <w:t>で</w:t>
      </w:r>
      <w:r w:rsidR="000D0B2E">
        <w:rPr>
          <w:rFonts w:hint="eastAsia"/>
        </w:rPr>
        <w:t>マイコンのメモリにバイナリコードを書き込み</w:t>
      </w:r>
      <w:r w:rsidR="00863589">
        <w:rPr>
          <w:rFonts w:hint="eastAsia"/>
        </w:rPr>
        <w:t>，</w:t>
      </w:r>
      <w:r w:rsidR="000D0B2E">
        <w:rPr>
          <w:rFonts w:hint="eastAsia"/>
        </w:rPr>
        <w:t>動作させる．複数の機器を</w:t>
      </w:r>
      <w:r w:rsidR="008077CD">
        <w:rPr>
          <w:rFonts w:hint="eastAsia"/>
        </w:rPr>
        <w:t>用意し</w:t>
      </w:r>
      <w:r w:rsidR="000D0B2E">
        <w:rPr>
          <w:rFonts w:hint="eastAsia"/>
        </w:rPr>
        <w:t>，手順を踏ん</w:t>
      </w:r>
      <w:r w:rsidR="00863589">
        <w:rPr>
          <w:rFonts w:hint="eastAsia"/>
        </w:rPr>
        <w:t>で行う必要があるため，ホストとターゲットが同一の</w:t>
      </w:r>
      <w:r w:rsidR="000D0B2E">
        <w:rPr>
          <w:rFonts w:hint="eastAsia"/>
        </w:rPr>
        <w:t>セルフ開発にくらべ</w:t>
      </w:r>
      <w:r w:rsidR="008077CD">
        <w:rPr>
          <w:rFonts w:hint="eastAsia"/>
        </w:rPr>
        <w:t>，</w:t>
      </w:r>
      <w:r w:rsidR="000D0B2E">
        <w:rPr>
          <w:rFonts w:hint="eastAsia"/>
        </w:rPr>
        <w:t>敷居が高い</w:t>
      </w:r>
      <w:r w:rsidR="00863589">
        <w:rPr>
          <w:rFonts w:hint="eastAsia"/>
        </w:rPr>
        <w:t>といえる</w:t>
      </w:r>
      <w:r w:rsidR="000D0B2E">
        <w:rPr>
          <w:rFonts w:hint="eastAsia"/>
        </w:rPr>
        <w:t>．</w:t>
      </w:r>
    </w:p>
    <w:p w14:paraId="00F33D3B" w14:textId="57D84C7E" w:rsidR="000D0B2E" w:rsidRDefault="00863589" w:rsidP="000D0B2E">
      <w:pPr>
        <w:spacing w:before="60"/>
        <w:rPr>
          <w:rFonts w:hint="eastAsia"/>
        </w:rPr>
      </w:pPr>
      <w:r>
        <w:rPr>
          <w:rFonts w:hint="eastAsia"/>
        </w:rPr>
        <w:tab/>
      </w:r>
      <w:proofErr w:type="spellStart"/>
      <w:r w:rsidR="000D0B2E">
        <w:t>Arduino</w:t>
      </w:r>
      <w:proofErr w:type="spellEnd"/>
      <w:r>
        <w:rPr>
          <w:rFonts w:hint="eastAsia"/>
        </w:rPr>
        <w:t>で</w:t>
      </w:r>
      <w:r w:rsidR="000D0B2E">
        <w:rPr>
          <w:rFonts w:hint="eastAsia"/>
        </w:rPr>
        <w:t>は，</w:t>
      </w:r>
      <w:r w:rsidR="008077CD">
        <w:rPr>
          <w:rFonts w:hint="eastAsia"/>
        </w:rPr>
        <w:t>プログラマの機能をＵＳＢシリアル変換インターフェースとＣＰＵに書き込み済みのブートローダ</w:t>
      </w:r>
      <w:r>
        <w:rPr>
          <w:rFonts w:hint="eastAsia"/>
        </w:rPr>
        <w:t>が行っている．</w:t>
      </w:r>
      <w:r w:rsidR="008077CD">
        <w:rPr>
          <w:rFonts w:hint="eastAsia"/>
        </w:rPr>
        <w:t>また</w:t>
      </w:r>
      <w:r w:rsidR="000D0B2E">
        <w:rPr>
          <w:rFonts w:hint="eastAsia"/>
        </w:rPr>
        <w:t>ライブラリ</w:t>
      </w:r>
      <w:r>
        <w:rPr>
          <w:rFonts w:hint="eastAsia"/>
        </w:rPr>
        <w:t>でハードウェアを抽象化し，利用者が書くのは</w:t>
      </w:r>
      <w:r w:rsidR="000D0B2E">
        <w:rPr>
          <w:rFonts w:hint="eastAsia"/>
        </w:rPr>
        <w:t>短いスケッチ（プログラム）</w:t>
      </w:r>
      <w:r>
        <w:rPr>
          <w:rFonts w:hint="eastAsia"/>
        </w:rPr>
        <w:t>だけにして，デバッグの必要性を下げ敷居を下げている</w:t>
      </w:r>
      <w:r w:rsidR="000D0B2E">
        <w:rPr>
          <w:rFonts w:hint="eastAsia"/>
        </w:rPr>
        <w:t>．</w:t>
      </w:r>
      <w:r w:rsidR="008077CD">
        <w:rPr>
          <w:rFonts w:hint="eastAsia"/>
        </w:rPr>
        <w:t>しかし</w:t>
      </w:r>
      <w:r>
        <w:rPr>
          <w:rFonts w:hint="eastAsia"/>
        </w:rPr>
        <w:t>ハードウェアの機能を使い切るような開発はやりにくい．デバッガや</w:t>
      </w:r>
      <w:r>
        <w:t>GNU C</w:t>
      </w:r>
      <w:r>
        <w:rPr>
          <w:rFonts w:hint="eastAsia"/>
        </w:rPr>
        <w:t>以外のコンパイラ，アセンブラを使用することもできない．</w:t>
      </w:r>
    </w:p>
    <w:p w14:paraId="216EE61A" w14:textId="3FE6BFFD" w:rsidR="007E17D3" w:rsidRDefault="007E17D3" w:rsidP="007E17D3">
      <w:pPr>
        <w:pStyle w:val="2"/>
        <w:spacing w:before="60"/>
      </w:pPr>
      <w:r>
        <w:t xml:space="preserve">3.  </w:t>
      </w:r>
      <w:proofErr w:type="spellStart"/>
      <w:r>
        <w:t>Arduino</w:t>
      </w:r>
      <w:proofErr w:type="spellEnd"/>
      <w:r>
        <w:t xml:space="preserve"> </w:t>
      </w:r>
      <w:r>
        <w:rPr>
          <w:rFonts w:hint="eastAsia"/>
        </w:rPr>
        <w:t>を使った</w:t>
      </w:r>
      <w:r>
        <w:t>AVR assembler</w:t>
      </w:r>
      <w:r>
        <w:rPr>
          <w:rFonts w:hint="eastAsia"/>
        </w:rPr>
        <w:t>プログラミング入門</w:t>
      </w:r>
    </w:p>
    <w:p w14:paraId="5C28732D" w14:textId="68944D77" w:rsidR="008B0934" w:rsidRDefault="007E17D3" w:rsidP="007E17D3">
      <w:pPr>
        <w:spacing w:before="60"/>
        <w:rPr>
          <w:rFonts w:hint="eastAsia"/>
        </w:rPr>
      </w:pPr>
      <w:r>
        <w:rPr>
          <w:rFonts w:hint="eastAsia"/>
        </w:rPr>
        <w:tab/>
      </w:r>
      <w:r w:rsidR="008B0934">
        <w:rPr>
          <w:rFonts w:hint="eastAsia"/>
        </w:rPr>
        <w:t>機械語あるいはアセンブリ言語でプログラミングをするのは骨が折れることである．しかし，</w:t>
      </w:r>
      <w:r w:rsidR="00863589">
        <w:rPr>
          <w:rFonts w:hint="eastAsia"/>
        </w:rPr>
        <w:t>計算機の基本的な動作を理解するには，</w:t>
      </w:r>
      <w:r w:rsidR="008B0934">
        <w:rPr>
          <w:rFonts w:hint="eastAsia"/>
        </w:rPr>
        <w:t>命令を直接使うアセンブラのほうが向いている．とくに，ポインタや関数の呼び出し，割り込みやリセット動作などがどのように行われているかを理解するには，</w:t>
      </w:r>
      <w:r w:rsidR="008B0934">
        <w:t>C</w:t>
      </w:r>
      <w:r w:rsidR="008B0934">
        <w:rPr>
          <w:rFonts w:hint="eastAsia"/>
        </w:rPr>
        <w:t>言語を使うより向いている．もちろん，プログラミングはＣＰＵの違いに大きく左右されるが，ほとんどのＣＰＵに共通するごく基本的な考え方があるのも事実である．今日でも，最適化，とく</w:t>
      </w:r>
      <w:bookmarkStart w:id="0" w:name="_GoBack"/>
      <w:bookmarkEnd w:id="0"/>
      <w:r w:rsidR="008B0934">
        <w:rPr>
          <w:rFonts w:hint="eastAsia"/>
        </w:rPr>
        <w:t>にマイクロ秒単位の動作を扱うためには，アセンブリが使われるケースが少なくない．</w:t>
      </w:r>
    </w:p>
    <w:p w14:paraId="6E68BFA6" w14:textId="77777777" w:rsidR="008B0934" w:rsidRPr="003E20D2" w:rsidRDefault="008B0934" w:rsidP="007E17D3">
      <w:pPr>
        <w:spacing w:before="60"/>
        <w:rPr>
          <w:rFonts w:hint="eastAsia"/>
        </w:rPr>
      </w:pPr>
    </w:p>
    <w:sectPr w:rsidR="008B0934" w:rsidRPr="003E20D2" w:rsidSect="00262F0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851" w:left="1418" w:header="851" w:footer="964"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38EC8" w14:textId="77777777" w:rsidR="008B0934" w:rsidRDefault="008B0934" w:rsidP="00D27B04">
      <w:pPr>
        <w:spacing w:before="60" w:line="240" w:lineRule="auto"/>
      </w:pPr>
      <w:r>
        <w:separator/>
      </w:r>
    </w:p>
  </w:endnote>
  <w:endnote w:type="continuationSeparator" w:id="0">
    <w:p w14:paraId="62280EDA" w14:textId="77777777" w:rsidR="008B0934" w:rsidRDefault="008B0934" w:rsidP="00D27B04">
      <w:pPr>
        <w:spacing w:before="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8070000" w:usb2="00000010" w:usb3="00000000" w:csb0="00020000" w:csb1="00000000"/>
  </w:font>
  <w:font w:name="Garamond">
    <w:charset w:val="00"/>
    <w:family w:val="auto"/>
    <w:pitch w:val="variable"/>
    <w:sig w:usb0="00000003" w:usb1="00000000" w:usb2="00000000" w:usb3="00000000" w:csb0="00000001" w:csb1="00000000"/>
  </w:font>
  <w:font w:name="ＭＳ Ｐ明朝">
    <w:panose1 w:val="02020600040205080304"/>
    <w:charset w:val="4E"/>
    <w:family w:val="auto"/>
    <w:pitch w:val="variable"/>
    <w:sig w:usb0="00000001" w:usb1="08070000" w:usb2="00000010" w:usb3="00000000" w:csb0="00020000" w:csb1="00000000"/>
  </w:font>
  <w:font w:name="ＭＳ Ｐゴシック">
    <w:panose1 w:val="020B060007020508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42311" w14:textId="77777777" w:rsidR="008B0934" w:rsidRDefault="008B0934" w:rsidP="0041740D">
    <w:pPr>
      <w:pStyle w:val="a5"/>
      <w:spacing w:before="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377A3" w14:textId="77777777" w:rsidR="008B0934" w:rsidRDefault="008B0934">
    <w:pPr>
      <w:pStyle w:val="a5"/>
      <w:pBdr>
        <w:top w:val="single" w:sz="2" w:space="3" w:color="auto"/>
      </w:pBdr>
      <w:spacing w:before="60"/>
      <w:jc w:val="center"/>
    </w:pPr>
    <w:r>
      <w:rPr>
        <w:rStyle w:val="a6"/>
      </w:rPr>
      <w:fldChar w:fldCharType="begin"/>
    </w:r>
    <w:r>
      <w:rPr>
        <w:rStyle w:val="a6"/>
      </w:rPr>
      <w:instrText xml:space="preserve"> PAGE </w:instrText>
    </w:r>
    <w:r>
      <w:rPr>
        <w:rStyle w:val="a6"/>
      </w:rPr>
      <w:fldChar w:fldCharType="separate"/>
    </w:r>
    <w:r w:rsidR="006C150F">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6C150F">
      <w:rPr>
        <w:rStyle w:val="a6"/>
        <w:noProof/>
      </w:rPr>
      <w:t>1</w:t>
    </w:r>
    <w:r>
      <w:rPr>
        <w:rStyle w:val="a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3548B" w14:textId="77777777" w:rsidR="008B0934" w:rsidRDefault="008B0934" w:rsidP="0041740D">
    <w:pPr>
      <w:pStyle w:val="a5"/>
      <w:spacing w:before="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60FE8" w14:textId="77777777" w:rsidR="008B0934" w:rsidRDefault="008B0934" w:rsidP="00D27B04">
      <w:pPr>
        <w:spacing w:before="60" w:line="240" w:lineRule="auto"/>
      </w:pPr>
      <w:r>
        <w:separator/>
      </w:r>
    </w:p>
  </w:footnote>
  <w:footnote w:type="continuationSeparator" w:id="0">
    <w:p w14:paraId="2891F9CF" w14:textId="77777777" w:rsidR="008B0934" w:rsidRDefault="008B0934" w:rsidP="00D27B04">
      <w:pPr>
        <w:spacing w:before="6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19A20" w14:textId="77777777" w:rsidR="008B0934" w:rsidRDefault="008B0934">
    <w:pPr>
      <w:spacing w:before="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55CA8" w14:textId="77777777" w:rsidR="008B0934" w:rsidRDefault="008B0934" w:rsidP="0041740D">
    <w:pPr>
      <w:pStyle w:val="a4"/>
      <w:pBdr>
        <w:bottom w:val="single" w:sz="2" w:space="3" w:color="auto"/>
      </w:pBdr>
      <w:tabs>
        <w:tab w:val="clear" w:pos="8504"/>
        <w:tab w:val="right" w:pos="9000"/>
      </w:tabs>
      <w:spacing w:before="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362D6" w14:textId="77777777" w:rsidR="008B0934" w:rsidRDefault="008B0934" w:rsidP="0041740D">
    <w:pPr>
      <w:pStyle w:val="a4"/>
      <w:spacing w:before="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C3C"/>
    <w:multiLevelType w:val="hybridMultilevel"/>
    <w:tmpl w:val="8CAC35F0"/>
    <w:lvl w:ilvl="0" w:tplc="1BBC6BF2">
      <w:start w:val="2"/>
      <w:numFmt w:val="lowerRoman"/>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45C369E"/>
    <w:multiLevelType w:val="hybridMultilevel"/>
    <w:tmpl w:val="F14EF702"/>
    <w:lvl w:ilvl="0" w:tplc="3AC2A510">
      <w:start w:val="2"/>
      <w:numFmt w:val="lowerRoman"/>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8CE4976"/>
    <w:multiLevelType w:val="hybridMultilevel"/>
    <w:tmpl w:val="E36AD7A0"/>
    <w:lvl w:ilvl="0" w:tplc="4E404DA4">
      <w:start w:val="2"/>
      <w:numFmt w:val="lowerRoman"/>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EBF3D0B"/>
    <w:multiLevelType w:val="hybridMultilevel"/>
    <w:tmpl w:val="AD86962E"/>
    <w:lvl w:ilvl="0" w:tplc="DAD49FB0">
      <w:start w:val="1"/>
      <w:numFmt w:val="lowerRoman"/>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53216074"/>
    <w:multiLevelType w:val="hybridMultilevel"/>
    <w:tmpl w:val="45F0729E"/>
    <w:lvl w:ilvl="0" w:tplc="F4F614DA">
      <w:start w:val="4"/>
      <w:numFmt w:val="lowerRoman"/>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641F490E"/>
    <w:multiLevelType w:val="hybridMultilevel"/>
    <w:tmpl w:val="ED80D976"/>
    <w:lvl w:ilvl="0" w:tplc="B8C294E8">
      <w:start w:val="1"/>
      <w:numFmt w:val="decimal"/>
      <w:lvlText w:val="(%1)"/>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0D2"/>
    <w:rsid w:val="000775A8"/>
    <w:rsid w:val="000D0B2E"/>
    <w:rsid w:val="000E5046"/>
    <w:rsid w:val="0012176E"/>
    <w:rsid w:val="00125812"/>
    <w:rsid w:val="00127B31"/>
    <w:rsid w:val="001D2627"/>
    <w:rsid w:val="00220CFF"/>
    <w:rsid w:val="002462E5"/>
    <w:rsid w:val="00262F09"/>
    <w:rsid w:val="00270BB2"/>
    <w:rsid w:val="0028382E"/>
    <w:rsid w:val="002A64E6"/>
    <w:rsid w:val="002B5A7B"/>
    <w:rsid w:val="002D3E95"/>
    <w:rsid w:val="002E6424"/>
    <w:rsid w:val="00373CC7"/>
    <w:rsid w:val="003E20D2"/>
    <w:rsid w:val="0041740D"/>
    <w:rsid w:val="00444ED0"/>
    <w:rsid w:val="004C257D"/>
    <w:rsid w:val="004D065E"/>
    <w:rsid w:val="0061780A"/>
    <w:rsid w:val="00677469"/>
    <w:rsid w:val="006B5BA4"/>
    <w:rsid w:val="006C150F"/>
    <w:rsid w:val="006D5066"/>
    <w:rsid w:val="00712B22"/>
    <w:rsid w:val="00735931"/>
    <w:rsid w:val="007A56BB"/>
    <w:rsid w:val="007A7C0B"/>
    <w:rsid w:val="007D54BF"/>
    <w:rsid w:val="007E17D3"/>
    <w:rsid w:val="008077CD"/>
    <w:rsid w:val="0085314B"/>
    <w:rsid w:val="00863589"/>
    <w:rsid w:val="008B0934"/>
    <w:rsid w:val="008E4B54"/>
    <w:rsid w:val="009E2771"/>
    <w:rsid w:val="00A06DDB"/>
    <w:rsid w:val="00A52B79"/>
    <w:rsid w:val="00AE05AF"/>
    <w:rsid w:val="00B122E8"/>
    <w:rsid w:val="00B4026D"/>
    <w:rsid w:val="00BA511B"/>
    <w:rsid w:val="00BB3D28"/>
    <w:rsid w:val="00BE2ADD"/>
    <w:rsid w:val="00C26400"/>
    <w:rsid w:val="00C87B36"/>
    <w:rsid w:val="00CB172E"/>
    <w:rsid w:val="00CD6A7B"/>
    <w:rsid w:val="00D27B04"/>
    <w:rsid w:val="00D852C8"/>
    <w:rsid w:val="00DB128B"/>
    <w:rsid w:val="00DD6D06"/>
    <w:rsid w:val="00DE3208"/>
    <w:rsid w:val="00E16913"/>
    <w:rsid w:val="00EC0846"/>
    <w:rsid w:val="00EE2F18"/>
    <w:rsid w:val="00F407DA"/>
    <w:rsid w:val="00FE0600"/>
    <w:rsid w:val="00FE6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textbox inset="5.85pt,.7pt,5.85pt,.7pt"/>
    </o:shapedefaults>
    <o:shapelayout v:ext="edit">
      <o:idmap v:ext="edit" data="1"/>
    </o:shapelayout>
  </w:shapeDefaults>
  <w:decimalSymbol w:val="."/>
  <w:listSeparator w:val=","/>
  <w14:docId w14:val="58FDE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tabs>
        <w:tab w:val="left" w:pos="180"/>
      </w:tabs>
      <w:snapToGrid w:val="0"/>
      <w:spacing w:beforeLines="25" w:before="90" w:line="300" w:lineRule="auto"/>
      <w:jc w:val="both"/>
    </w:pPr>
    <w:rPr>
      <w:rFonts w:ascii="Garamond" w:eastAsia="ＭＳ Ｐ明朝" w:hAnsi="Garamond"/>
      <w:kern w:val="2"/>
      <w:sz w:val="22"/>
      <w:szCs w:val="24"/>
    </w:rPr>
  </w:style>
  <w:style w:type="paragraph" w:styleId="1">
    <w:name w:val="heading 1"/>
    <w:basedOn w:val="a"/>
    <w:next w:val="a"/>
    <w:autoRedefine/>
    <w:qFormat/>
    <w:pPr>
      <w:keepNext/>
      <w:spacing w:afterLines="50" w:after="180"/>
      <w:outlineLvl w:val="0"/>
    </w:pPr>
    <w:rPr>
      <w:rFonts w:eastAsia="ＭＳ Ｐゴシック"/>
      <w:sz w:val="28"/>
    </w:rPr>
  </w:style>
  <w:style w:type="paragraph" w:styleId="2">
    <w:name w:val="heading 2"/>
    <w:basedOn w:val="a"/>
    <w:next w:val="a"/>
    <w:autoRedefine/>
    <w:qFormat/>
    <w:rsid w:val="002462E5"/>
    <w:pPr>
      <w:keepNext/>
      <w:outlineLvl w:val="1"/>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項目"/>
    <w:basedOn w:val="a"/>
    <w:autoRedefine/>
    <w:pPr>
      <w:tabs>
        <w:tab w:val="left" w:pos="360"/>
      </w:tabs>
      <w:ind w:left="360" w:hangingChars="180" w:hanging="360"/>
    </w:pPr>
  </w:style>
  <w:style w:type="paragraph" w:styleId="a4">
    <w:name w:val="header"/>
    <w:basedOn w:val="a"/>
    <w:pPr>
      <w:tabs>
        <w:tab w:val="center" w:pos="4252"/>
        <w:tab w:val="right" w:pos="8504"/>
      </w:tabs>
    </w:pPr>
    <w:rPr>
      <w:rFonts w:ascii="Helvetica" w:eastAsia="ＭＳ ゴシック" w:hAnsi="Helvetica"/>
      <w:sz w:val="18"/>
    </w:rPr>
  </w:style>
  <w:style w:type="paragraph" w:styleId="a5">
    <w:name w:val="footer"/>
    <w:basedOn w:val="a"/>
    <w:pPr>
      <w:tabs>
        <w:tab w:val="center" w:pos="4252"/>
        <w:tab w:val="right" w:pos="8504"/>
      </w:tabs>
    </w:pPr>
    <w:rPr>
      <w:rFonts w:ascii="Helvetica" w:eastAsia="ＭＳ ゴシック" w:hAnsi="Helvetica"/>
    </w:rPr>
  </w:style>
  <w:style w:type="character" w:styleId="a6">
    <w:name w:val="page number"/>
    <w:basedOn w:val="a0"/>
  </w:style>
  <w:style w:type="paragraph" w:styleId="a7">
    <w:name w:val="Body Text"/>
    <w:basedOn w:val="a"/>
  </w:style>
  <w:style w:type="paragraph" w:customStyle="1" w:styleId="10">
    <w:name w:val="レベル1"/>
    <w:basedOn w:val="a"/>
    <w:autoRedefine/>
    <w:rsid w:val="00C26400"/>
    <w:pPr>
      <w:tabs>
        <w:tab w:val="clear" w:pos="180"/>
        <w:tab w:val="right" w:pos="540"/>
        <w:tab w:val="left" w:pos="720"/>
      </w:tabs>
      <w:ind w:leftChars="1" w:left="719" w:hangingChars="326" w:hanging="717"/>
    </w:pPr>
  </w:style>
  <w:style w:type="paragraph" w:customStyle="1" w:styleId="20">
    <w:name w:val="レベル2"/>
    <w:basedOn w:val="10"/>
    <w:autoRedefine/>
    <w:rsid w:val="00BA511B"/>
    <w:pPr>
      <w:tabs>
        <w:tab w:val="clear" w:pos="540"/>
        <w:tab w:val="clear" w:pos="720"/>
        <w:tab w:val="right" w:pos="900"/>
        <w:tab w:val="left" w:pos="1080"/>
      </w:tabs>
      <w:ind w:leftChars="0" w:left="1078" w:hangingChars="449" w:hanging="1078"/>
    </w:pPr>
    <w:rPr>
      <w:sz w:val="24"/>
    </w:rPr>
  </w:style>
  <w:style w:type="paragraph" w:customStyle="1" w:styleId="3">
    <w:name w:val="レベル3"/>
    <w:basedOn w:val="20"/>
    <w:autoRedefine/>
    <w:pPr>
      <w:tabs>
        <w:tab w:val="clear" w:pos="900"/>
        <w:tab w:val="clear" w:pos="1080"/>
        <w:tab w:val="right" w:pos="1260"/>
        <w:tab w:val="left" w:pos="1440"/>
      </w:tabs>
      <w:ind w:leftChars="327" w:left="1436" w:hangingChars="326" w:hanging="717"/>
    </w:pPr>
  </w:style>
  <w:style w:type="paragraph" w:styleId="a8">
    <w:name w:val="Plain Text"/>
    <w:basedOn w:val="a"/>
    <w:pPr>
      <w:tabs>
        <w:tab w:val="clear" w:pos="180"/>
      </w:tabs>
      <w:snapToGrid/>
      <w:spacing w:beforeLines="0" w:before="0" w:line="240" w:lineRule="auto"/>
    </w:pPr>
    <w:rPr>
      <w:rFonts w:ascii="ＭＳ 明朝" w:eastAsia="ＭＳ 明朝" w:hAnsi="Courier New" w:cs="Courier New"/>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tabs>
        <w:tab w:val="left" w:pos="180"/>
      </w:tabs>
      <w:snapToGrid w:val="0"/>
      <w:spacing w:beforeLines="25" w:before="90" w:line="300" w:lineRule="auto"/>
      <w:jc w:val="both"/>
    </w:pPr>
    <w:rPr>
      <w:rFonts w:ascii="Garamond" w:eastAsia="ＭＳ Ｐ明朝" w:hAnsi="Garamond"/>
      <w:kern w:val="2"/>
      <w:sz w:val="22"/>
      <w:szCs w:val="24"/>
    </w:rPr>
  </w:style>
  <w:style w:type="paragraph" w:styleId="1">
    <w:name w:val="heading 1"/>
    <w:basedOn w:val="a"/>
    <w:next w:val="a"/>
    <w:autoRedefine/>
    <w:qFormat/>
    <w:pPr>
      <w:keepNext/>
      <w:spacing w:afterLines="50" w:after="180"/>
      <w:outlineLvl w:val="0"/>
    </w:pPr>
    <w:rPr>
      <w:rFonts w:eastAsia="ＭＳ Ｐゴシック"/>
      <w:sz w:val="28"/>
    </w:rPr>
  </w:style>
  <w:style w:type="paragraph" w:styleId="2">
    <w:name w:val="heading 2"/>
    <w:basedOn w:val="a"/>
    <w:next w:val="a"/>
    <w:autoRedefine/>
    <w:qFormat/>
    <w:rsid w:val="002462E5"/>
    <w:pPr>
      <w:keepNext/>
      <w:outlineLvl w:val="1"/>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項目"/>
    <w:basedOn w:val="a"/>
    <w:autoRedefine/>
    <w:pPr>
      <w:tabs>
        <w:tab w:val="left" w:pos="360"/>
      </w:tabs>
      <w:ind w:left="360" w:hangingChars="180" w:hanging="360"/>
    </w:pPr>
  </w:style>
  <w:style w:type="paragraph" w:styleId="a4">
    <w:name w:val="header"/>
    <w:basedOn w:val="a"/>
    <w:pPr>
      <w:tabs>
        <w:tab w:val="center" w:pos="4252"/>
        <w:tab w:val="right" w:pos="8504"/>
      </w:tabs>
    </w:pPr>
    <w:rPr>
      <w:rFonts w:ascii="Helvetica" w:eastAsia="ＭＳ ゴシック" w:hAnsi="Helvetica"/>
      <w:sz w:val="18"/>
    </w:rPr>
  </w:style>
  <w:style w:type="paragraph" w:styleId="a5">
    <w:name w:val="footer"/>
    <w:basedOn w:val="a"/>
    <w:pPr>
      <w:tabs>
        <w:tab w:val="center" w:pos="4252"/>
        <w:tab w:val="right" w:pos="8504"/>
      </w:tabs>
    </w:pPr>
    <w:rPr>
      <w:rFonts w:ascii="Helvetica" w:eastAsia="ＭＳ ゴシック" w:hAnsi="Helvetica"/>
    </w:rPr>
  </w:style>
  <w:style w:type="character" w:styleId="a6">
    <w:name w:val="page number"/>
    <w:basedOn w:val="a0"/>
  </w:style>
  <w:style w:type="paragraph" w:styleId="a7">
    <w:name w:val="Body Text"/>
    <w:basedOn w:val="a"/>
  </w:style>
  <w:style w:type="paragraph" w:customStyle="1" w:styleId="10">
    <w:name w:val="レベル1"/>
    <w:basedOn w:val="a"/>
    <w:autoRedefine/>
    <w:rsid w:val="00C26400"/>
    <w:pPr>
      <w:tabs>
        <w:tab w:val="clear" w:pos="180"/>
        <w:tab w:val="right" w:pos="540"/>
        <w:tab w:val="left" w:pos="720"/>
      </w:tabs>
      <w:ind w:leftChars="1" w:left="719" w:hangingChars="326" w:hanging="717"/>
    </w:pPr>
  </w:style>
  <w:style w:type="paragraph" w:customStyle="1" w:styleId="20">
    <w:name w:val="レベル2"/>
    <w:basedOn w:val="10"/>
    <w:autoRedefine/>
    <w:rsid w:val="00BA511B"/>
    <w:pPr>
      <w:tabs>
        <w:tab w:val="clear" w:pos="540"/>
        <w:tab w:val="clear" w:pos="720"/>
        <w:tab w:val="right" w:pos="900"/>
        <w:tab w:val="left" w:pos="1080"/>
      </w:tabs>
      <w:ind w:leftChars="0" w:left="1078" w:hangingChars="449" w:hanging="1078"/>
    </w:pPr>
    <w:rPr>
      <w:sz w:val="24"/>
    </w:rPr>
  </w:style>
  <w:style w:type="paragraph" w:customStyle="1" w:styleId="3">
    <w:name w:val="レベル3"/>
    <w:basedOn w:val="20"/>
    <w:autoRedefine/>
    <w:pPr>
      <w:tabs>
        <w:tab w:val="clear" w:pos="900"/>
        <w:tab w:val="clear" w:pos="1080"/>
        <w:tab w:val="right" w:pos="1260"/>
        <w:tab w:val="left" w:pos="1440"/>
      </w:tabs>
      <w:ind w:leftChars="327" w:left="1436" w:hangingChars="326" w:hanging="717"/>
    </w:pPr>
  </w:style>
  <w:style w:type="paragraph" w:styleId="a8">
    <w:name w:val="Plain Text"/>
    <w:basedOn w:val="a"/>
    <w:pPr>
      <w:tabs>
        <w:tab w:val="clear" w:pos="180"/>
      </w:tabs>
      <w:snapToGrid/>
      <w:spacing w:beforeLines="0" w:before="0" w:line="240" w:lineRule="auto"/>
    </w:pPr>
    <w:rPr>
      <w:rFonts w:ascii="ＭＳ 明朝" w:eastAsia="ＭＳ 明朝" w:hAnsi="Courier New" w:cs="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1202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n:Library:Application%20Support:Microsoft:Office:&#12518;&#12540;&#12469;&#12441;&#12540;%20&#12486;&#12531;&#12501;&#12442;&#12524;&#12540;&#12488;:&#20491;&#20154;&#29992;&#12486;&#12531;&#12501;&#12442;&#12524;&#12540;&#12488;:Technical%20Writing.dotx"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Technical Writing.dotx</Template>
  <TotalTime>91</TotalTime>
  <Pages>1</Pages>
  <Words>176</Words>
  <Characters>1007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ユークリッドEuclidのアルゴリズム（ユークリッドの互除法）</vt:lpstr>
    </vt:vector>
  </TitlesOfParts>
  <Company>九州工業大学情報工学部</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ユークリッドEuclidのアルゴリズム（ユークリッドの互除法）</dc:title>
  <dc:subject/>
  <dc:creator>下薗 真一</dc:creator>
  <cp:keywords/>
  <dc:description/>
  <cp:lastModifiedBy>下薗 真一</cp:lastModifiedBy>
  <cp:revision>5</cp:revision>
  <cp:lastPrinted>2002-11-28T05:43:00Z</cp:lastPrinted>
  <dcterms:created xsi:type="dcterms:W3CDTF">2012-12-25T07:33:00Z</dcterms:created>
  <dcterms:modified xsi:type="dcterms:W3CDTF">2012-12-26T08:16:00Z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TextFE=ＭＳ 明朝_x000d_
_x000d_
[Sizes]_x000d_
Full=</vt:lpwstr>
  </property>
  <property fmtid="{D5CDD505-2E9C-101B-9397-08002B2CF9AE}" pid="3" name="MTPreferences 1">
    <vt:lpwstr>11 pt_x000d_
Script=7 pt_x000d_
ScriptScript=5 pt_x000d_
Symbol=145 %_x000d_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4"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5"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EUCLID 11.EQP</vt:lpwstr>
  </property>
  <property fmtid="{D5CDD505-2E9C-101B-9397-08002B2CF9AE}" pid="7" name="MTWinEqns">
    <vt:bool>true</vt:bool>
  </property>
</Properties>
</file>